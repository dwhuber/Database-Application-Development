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rPr>
        <w:id w:val="486957396"/>
        <w:docPartObj>
          <w:docPartGallery w:val="Cover Pages"/>
          <w:docPartUnique/>
        </w:docPartObj>
      </w:sdtPr>
      <w:sdtEndPr/>
      <w:sdtContent>
        <w:p w14:paraId="35E54EB4" w14:textId="77777777" w:rsidR="00FA60C3" w:rsidRDefault="00EB4A65">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35E54EF9" wp14:editId="35E54EFA">
                    <wp:simplePos x="0" y="0"/>
                    <wp:positionH relativeFrom="margin">
                      <wp:posOffset>0</wp:posOffset>
                    </wp:positionH>
                    <wp:positionV relativeFrom="margin">
                      <wp:posOffset>3867150</wp:posOffset>
                    </wp:positionV>
                    <wp:extent cx="5943600" cy="1374775"/>
                    <wp:effectExtent l="0" t="0" r="0" b="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54F18" w14:textId="77777777" w:rsidR="003E105C" w:rsidRDefault="0086649F">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3E105C">
                                      <w:rPr>
                                        <w:b/>
                                        <w:caps/>
                                        <w:color w:val="D34817" w:themeColor="accent1"/>
                                      </w:rPr>
                                      <w:t xml:space="preserve"> </w:t>
                                    </w:r>
                                  </w:sdtContent>
                                </w:sdt>
                              </w:p>
                              <w:p w14:paraId="35E54F19" w14:textId="48D20732" w:rsidR="003E105C" w:rsidRPr="00A95999" w:rsidRDefault="0086649F">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F00EA">
                                      <w:rPr>
                                        <w:rFonts w:ascii="Calibri" w:hAnsi="Calibri" w:cstheme="minorHAnsi"/>
                                        <w:color w:val="auto"/>
                                        <w:sz w:val="44"/>
                                        <w:szCs w:val="44"/>
                                      </w:rPr>
                                      <w:t>Blade Archie and David Huber</w:t>
                                    </w:r>
                                  </w:sdtContent>
                                </w:sdt>
                              </w:p>
                              <w:p w14:paraId="35E54F1A" w14:textId="00233408" w:rsidR="003E105C" w:rsidRPr="00A36796" w:rsidRDefault="002F00EA" w:rsidP="00A36796">
                                <w:pPr>
                                  <w:pStyle w:val="NoSpacing"/>
                                  <w:jc w:val="center"/>
                                  <w:rPr>
                                    <w:rFonts w:ascii="Calibri" w:hAnsi="Calibri" w:cstheme="minorHAnsi"/>
                                    <w:color w:val="auto"/>
                                    <w:sz w:val="44"/>
                                    <w:szCs w:val="44"/>
                                  </w:rPr>
                                </w:pPr>
                                <w:r>
                                  <w:rPr>
                                    <w:rFonts w:ascii="Calibri" w:hAnsi="Calibri" w:cstheme="minorHAnsi"/>
                                    <w:color w:val="auto"/>
                                    <w:sz w:val="44"/>
                                    <w:szCs w:val="44"/>
                                  </w:rPr>
                                  <w:t>Fall 2022</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5E54EF9"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" o:allowincell="f" filled="f" stroked="f" strokeweight=".25pt">
                    <v:textbox style="mso-fit-shape-to-text:t" inset=",18pt,,18pt">
                      <w:txbxContent>
                        <w:p w14:paraId="35E54F18" w14:textId="77777777" w:rsidR="003E105C" w:rsidRDefault="00C73589">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3E105C">
                                <w:rPr>
                                  <w:b/>
                                  <w:caps/>
                                  <w:color w:val="D34817" w:themeColor="accent1"/>
                                </w:rPr>
                                <w:t xml:space="preserve"> </w:t>
                              </w:r>
                            </w:sdtContent>
                          </w:sdt>
                        </w:p>
                        <w:p w14:paraId="35E54F19" w14:textId="48D20732" w:rsidR="003E105C" w:rsidRPr="00A95999" w:rsidRDefault="00C73589">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F00EA">
                                <w:rPr>
                                  <w:rFonts w:ascii="Calibri" w:hAnsi="Calibri" w:cstheme="minorHAnsi"/>
                                  <w:color w:val="auto"/>
                                  <w:sz w:val="44"/>
                                  <w:szCs w:val="44"/>
                                </w:rPr>
                                <w:t>Blade Archie and David Huber</w:t>
                              </w:r>
                            </w:sdtContent>
                          </w:sdt>
                        </w:p>
                        <w:p w14:paraId="35E54F1A" w14:textId="00233408" w:rsidR="003E105C" w:rsidRPr="00A36796" w:rsidRDefault="002F00EA" w:rsidP="00A36796">
                          <w:pPr>
                            <w:pStyle w:val="NoSpacing"/>
                            <w:jc w:val="center"/>
                            <w:rPr>
                              <w:rFonts w:ascii="Calibri" w:hAnsi="Calibri" w:cstheme="minorHAnsi"/>
                              <w:color w:val="auto"/>
                              <w:sz w:val="44"/>
                              <w:szCs w:val="44"/>
                            </w:rPr>
                          </w:pPr>
                          <w:r>
                            <w:rPr>
                              <w:rFonts w:ascii="Calibri" w:hAnsi="Calibri" w:cstheme="minorHAnsi"/>
                              <w:color w:val="auto"/>
                              <w:sz w:val="44"/>
                              <w:szCs w:val="44"/>
                            </w:rPr>
                            <w:t>Fall 2022</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35E54EFB" wp14:editId="35E54EFC">
                    <wp:simplePos x="0" y="0"/>
                    <wp:positionH relativeFrom="page">
                      <wp:align>center</wp:align>
                    </wp:positionH>
                    <wp:positionV relativeFrom="page">
                      <wp:align>center</wp:align>
                    </wp:positionV>
                    <wp:extent cx="7133590" cy="9429115"/>
                    <wp:effectExtent l="8890" t="9525" r="10795" b="10160"/>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3590" cy="94291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oel="http://schemas.microsoft.com/office/2019/extlst">
                <w:pict>
                  <v:roundrect w14:anchorId="1E5E7D01" id="AutoShape 44" o:spid="_x0000_s1026" style="position:absolute;margin-left:0;margin-top:0;width:561.7pt;height:742.4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5E54EFD" wp14:editId="35E54EF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3E105C" w14:paraId="35E54F1C" w14:textId="77777777">
                                  <w:trPr>
                                    <w:trHeight w:val="144"/>
                                    <w:jc w:val="center"/>
                                  </w:trPr>
                                  <w:tc>
                                    <w:tcPr>
                                      <w:tcW w:w="0" w:type="auto"/>
                                      <w:shd w:val="clear" w:color="auto" w:fill="F4B29B" w:themeFill="accent1" w:themeFillTint="66"/>
                                      <w:tcMar>
                                        <w:top w:w="0" w:type="dxa"/>
                                        <w:bottom w:w="0" w:type="dxa"/>
                                      </w:tcMar>
                                      <w:vAlign w:val="center"/>
                                    </w:tcPr>
                                    <w:p w14:paraId="35E54F1B" w14:textId="77777777" w:rsidR="003E105C" w:rsidRDefault="003E105C">
                                      <w:pPr>
                                        <w:pStyle w:val="NoSpacing"/>
                                        <w:rPr>
                                          <w:sz w:val="8"/>
                                          <w:szCs w:val="8"/>
                                        </w:rPr>
                                      </w:pPr>
                                    </w:p>
                                  </w:tc>
                                </w:tr>
                                <w:tr w:rsidR="003E105C" w14:paraId="35E54F1E" w14:textId="77777777">
                                  <w:trPr>
                                    <w:trHeight w:val="1440"/>
                                    <w:jc w:val="center"/>
                                  </w:trPr>
                                  <w:tc>
                                    <w:tcPr>
                                      <w:tcW w:w="0" w:type="auto"/>
                                      <w:shd w:val="clear" w:color="auto" w:fill="D34817" w:themeFill="accent1"/>
                                      <w:vAlign w:val="center"/>
                                    </w:tcPr>
                                    <w:p w14:paraId="35E54F1D" w14:textId="77777777" w:rsidR="003E105C" w:rsidRDefault="0086649F"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FFFFFF" w:themeColor="background1"/>
                                              <w:sz w:val="72"/>
                                              <w:szCs w:val="72"/>
                                            </w:rPr>
                                            <w:t>ITEC 3200</w:t>
                                          </w:r>
                                        </w:sdtContent>
                                      </w:sdt>
                                    </w:p>
                                  </w:tc>
                                </w:tr>
                                <w:tr w:rsidR="003E105C" w14:paraId="35E54F20" w14:textId="77777777">
                                  <w:trPr>
                                    <w:trHeight w:val="144"/>
                                    <w:jc w:val="center"/>
                                  </w:trPr>
                                  <w:tc>
                                    <w:tcPr>
                                      <w:tcW w:w="0" w:type="auto"/>
                                      <w:shd w:val="clear" w:color="auto" w:fill="918485" w:themeFill="accent5"/>
                                      <w:tcMar>
                                        <w:top w:w="0" w:type="dxa"/>
                                        <w:bottom w:w="0" w:type="dxa"/>
                                      </w:tcMar>
                                      <w:vAlign w:val="center"/>
                                    </w:tcPr>
                                    <w:p w14:paraId="35E54F1F" w14:textId="77777777" w:rsidR="003E105C" w:rsidRDefault="003E105C">
                                      <w:pPr>
                                        <w:pStyle w:val="NoSpacing"/>
                                        <w:rPr>
                                          <w:sz w:val="8"/>
                                          <w:szCs w:val="8"/>
                                        </w:rPr>
                                      </w:pPr>
                                    </w:p>
                                  </w:tc>
                                </w:tr>
                                <w:tr w:rsidR="003E105C" w14:paraId="35E54F22" w14:textId="77777777">
                                  <w:trPr>
                                    <w:trHeight w:val="720"/>
                                    <w:jc w:val="center"/>
                                  </w:trPr>
                                  <w:tc>
                                    <w:tcPr>
                                      <w:tcW w:w="0" w:type="auto"/>
                                      <w:vAlign w:val="bottom"/>
                                    </w:tcPr>
                                    <w:p w14:paraId="35E54F21" w14:textId="78E89784" w:rsidR="003E105C" w:rsidRDefault="0086649F"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19027D">
                                            <w:rPr>
                                              <w:rFonts w:ascii="Calibri" w:hAnsi="Calibri" w:cstheme="minorHAnsi"/>
                                              <w:color w:val="auto"/>
                                              <w:sz w:val="44"/>
                                              <w:szCs w:val="44"/>
                                            </w:rPr>
                                            <w:t>Airport Data Collection</w:t>
                                          </w:r>
                                        </w:sdtContent>
                                      </w:sdt>
                                    </w:p>
                                  </w:tc>
                                </w:tr>
                              </w:tbl>
                              <w:p w14:paraId="35E54F23" w14:textId="77777777" w:rsidR="003E105C" w:rsidRDefault="003E105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5E54EFD" id="Rectangle 43" o:spid="_x0000_s1027"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3E105C" w14:paraId="35E54F1C" w14:textId="77777777">
                            <w:trPr>
                              <w:trHeight w:val="144"/>
                              <w:jc w:val="center"/>
                            </w:trPr>
                            <w:tc>
                              <w:tcPr>
                                <w:tcW w:w="0" w:type="auto"/>
                                <w:shd w:val="clear" w:color="auto" w:fill="F4B29B" w:themeFill="accent1" w:themeFillTint="66"/>
                                <w:tcMar>
                                  <w:top w:w="0" w:type="dxa"/>
                                  <w:bottom w:w="0" w:type="dxa"/>
                                </w:tcMar>
                                <w:vAlign w:val="center"/>
                              </w:tcPr>
                              <w:p w14:paraId="35E54F1B" w14:textId="77777777" w:rsidR="003E105C" w:rsidRDefault="003E105C">
                                <w:pPr>
                                  <w:pStyle w:val="NoSpacing"/>
                                  <w:rPr>
                                    <w:sz w:val="8"/>
                                    <w:szCs w:val="8"/>
                                  </w:rPr>
                                </w:pPr>
                              </w:p>
                            </w:tc>
                          </w:tr>
                          <w:tr w:rsidR="003E105C" w14:paraId="35E54F1E" w14:textId="77777777">
                            <w:trPr>
                              <w:trHeight w:val="1440"/>
                              <w:jc w:val="center"/>
                            </w:trPr>
                            <w:tc>
                              <w:tcPr>
                                <w:tcW w:w="0" w:type="auto"/>
                                <w:shd w:val="clear" w:color="auto" w:fill="D34817" w:themeFill="accent1"/>
                                <w:vAlign w:val="center"/>
                              </w:tcPr>
                              <w:p w14:paraId="35E54F1D" w14:textId="77777777" w:rsidR="003E105C" w:rsidRDefault="0086649F"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FFFFFF" w:themeColor="background1"/>
                                        <w:sz w:val="72"/>
                                        <w:szCs w:val="72"/>
                                      </w:rPr>
                                      <w:t>ITEC 3200</w:t>
                                    </w:r>
                                  </w:sdtContent>
                                </w:sdt>
                              </w:p>
                            </w:tc>
                          </w:tr>
                          <w:tr w:rsidR="003E105C" w14:paraId="35E54F20" w14:textId="77777777">
                            <w:trPr>
                              <w:trHeight w:val="144"/>
                              <w:jc w:val="center"/>
                            </w:trPr>
                            <w:tc>
                              <w:tcPr>
                                <w:tcW w:w="0" w:type="auto"/>
                                <w:shd w:val="clear" w:color="auto" w:fill="918485" w:themeFill="accent5"/>
                                <w:tcMar>
                                  <w:top w:w="0" w:type="dxa"/>
                                  <w:bottom w:w="0" w:type="dxa"/>
                                </w:tcMar>
                                <w:vAlign w:val="center"/>
                              </w:tcPr>
                              <w:p w14:paraId="35E54F1F" w14:textId="77777777" w:rsidR="003E105C" w:rsidRDefault="003E105C">
                                <w:pPr>
                                  <w:pStyle w:val="NoSpacing"/>
                                  <w:rPr>
                                    <w:sz w:val="8"/>
                                    <w:szCs w:val="8"/>
                                  </w:rPr>
                                </w:pPr>
                              </w:p>
                            </w:tc>
                          </w:tr>
                          <w:tr w:rsidR="003E105C" w14:paraId="35E54F22" w14:textId="77777777">
                            <w:trPr>
                              <w:trHeight w:val="720"/>
                              <w:jc w:val="center"/>
                            </w:trPr>
                            <w:tc>
                              <w:tcPr>
                                <w:tcW w:w="0" w:type="auto"/>
                                <w:vAlign w:val="bottom"/>
                              </w:tcPr>
                              <w:p w14:paraId="35E54F21" w14:textId="78E89784" w:rsidR="003E105C" w:rsidRDefault="0086649F"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19027D">
                                      <w:rPr>
                                        <w:rFonts w:ascii="Calibri" w:hAnsi="Calibri" w:cstheme="minorHAnsi"/>
                                        <w:color w:val="auto"/>
                                        <w:sz w:val="44"/>
                                        <w:szCs w:val="44"/>
                                      </w:rPr>
                                      <w:t>Airport Data Collection</w:t>
                                    </w:r>
                                  </w:sdtContent>
                                </w:sdt>
                              </w:p>
                            </w:tc>
                          </w:tr>
                        </w:tbl>
                        <w:p w14:paraId="35E54F23" w14:textId="77777777" w:rsidR="003E105C" w:rsidRDefault="003E105C"/>
                      </w:txbxContent>
                    </v:textbox>
                    <w10:wrap anchorx="page" anchory="page"/>
                  </v:rect>
                </w:pict>
              </mc:Fallback>
            </mc:AlternateContent>
          </w:r>
          <w:r w:rsidR="005138AE">
            <w:rPr>
              <w:smallCaps/>
            </w:rPr>
            <w:br w:type="page"/>
          </w:r>
        </w:p>
      </w:sdtContent>
    </w:sdt>
    <w:p w14:paraId="35E54EB5" w14:textId="77777777" w:rsidR="00FA60C3" w:rsidRDefault="0086649F">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B8467D">
            <w:rPr>
              <w:smallCaps w:val="0"/>
            </w:rPr>
            <w:t>ITEC 3200</w:t>
          </w:r>
        </w:sdtContent>
      </w:sdt>
    </w:p>
    <w:p w14:paraId="35E54EB6" w14:textId="77777777" w:rsidR="00FA60C3" w:rsidRPr="00267C55" w:rsidRDefault="00267C55" w:rsidP="00267C55">
      <w:pPr>
        <w:pStyle w:val="Subtitle"/>
        <w:spacing w:after="240"/>
        <w:rPr>
          <w:rFonts w:ascii="Calibri" w:hAnsi="Calibri"/>
          <w:sz w:val="44"/>
          <w:szCs w:val="44"/>
        </w:rPr>
      </w:pPr>
      <w:r w:rsidRPr="00267C55">
        <w:rPr>
          <w:rFonts w:ascii="Calibri" w:hAnsi="Calibri"/>
          <w:sz w:val="44"/>
          <w:szCs w:val="44"/>
        </w:rPr>
        <w:t>Executive Summary</w:t>
      </w:r>
    </w:p>
    <w:p w14:paraId="35E54EB7"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Objective</w:t>
      </w:r>
    </w:p>
    <w:p w14:paraId="35E54EB8" w14:textId="17141E0D" w:rsidR="00D95493" w:rsidRPr="00D95493" w:rsidRDefault="002F00EA" w:rsidP="00D95493">
      <w:pPr>
        <w:spacing w:after="240" w:line="240" w:lineRule="auto"/>
        <w:rPr>
          <w:rFonts w:ascii="Calibri" w:hAnsi="Calibri"/>
          <w:sz w:val="24"/>
          <w:szCs w:val="24"/>
        </w:rPr>
      </w:pPr>
      <w:r>
        <w:rPr>
          <w:rFonts w:ascii="Calibri" w:hAnsi="Calibri"/>
          <w:sz w:val="24"/>
          <w:szCs w:val="24"/>
        </w:rPr>
        <w:t xml:space="preserve">This database was designed to assist airport managers and executives to help track and upkeep information of employees, airports, planes, airlines, and </w:t>
      </w:r>
      <w:r w:rsidR="000F5059">
        <w:rPr>
          <w:rFonts w:ascii="Calibri" w:hAnsi="Calibri"/>
          <w:sz w:val="24"/>
          <w:szCs w:val="24"/>
        </w:rPr>
        <w:t>flights</w:t>
      </w:r>
    </w:p>
    <w:p w14:paraId="35E54EB9"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Goals</w:t>
      </w:r>
    </w:p>
    <w:p w14:paraId="35E54EBA" w14:textId="2C3F34D3" w:rsidR="00D95493" w:rsidRPr="00D95493" w:rsidRDefault="000F5059" w:rsidP="00D95493">
      <w:pPr>
        <w:spacing w:after="240" w:line="240" w:lineRule="auto"/>
        <w:rPr>
          <w:rFonts w:ascii="Calibri" w:hAnsi="Calibri"/>
          <w:sz w:val="24"/>
          <w:szCs w:val="24"/>
        </w:rPr>
      </w:pPr>
      <w:r>
        <w:rPr>
          <w:rFonts w:ascii="Calibri" w:hAnsi="Calibri"/>
          <w:sz w:val="24"/>
          <w:szCs w:val="24"/>
        </w:rPr>
        <w:t xml:space="preserve">Our goal with this database is to supply an easy and organized way of storing and retrieving data in an airport environment, in doing so we will create queries that relate to deliverables an airport would need about airlines, airports, employees, and planes for day-to-day tasks and projected expansion.  </w:t>
      </w:r>
    </w:p>
    <w:p w14:paraId="35E54EBB" w14:textId="77777777" w:rsidR="00D95493" w:rsidRPr="00D95493" w:rsidRDefault="00D95493" w:rsidP="00D95493">
      <w:pPr>
        <w:spacing w:after="240" w:line="240" w:lineRule="auto"/>
        <w:rPr>
          <w:rFonts w:ascii="Calibri" w:hAnsi="Calibri"/>
          <w:sz w:val="24"/>
          <w:szCs w:val="24"/>
        </w:rPr>
      </w:pPr>
      <w:r w:rsidRPr="00D95493">
        <w:rPr>
          <w:rFonts w:ascii="Calibri" w:hAnsi="Calibri"/>
          <w:b/>
          <w:sz w:val="28"/>
          <w:szCs w:val="28"/>
        </w:rPr>
        <w:t>Solution</w:t>
      </w:r>
    </w:p>
    <w:p w14:paraId="35E54EBC" w14:textId="0E09A242" w:rsidR="00D95493" w:rsidRDefault="000F5059" w:rsidP="00D95493">
      <w:pPr>
        <w:spacing w:after="240" w:line="240" w:lineRule="auto"/>
        <w:rPr>
          <w:rFonts w:ascii="Calibri" w:hAnsi="Calibri"/>
          <w:sz w:val="24"/>
          <w:szCs w:val="24"/>
        </w:rPr>
      </w:pPr>
      <w:r>
        <w:rPr>
          <w:rFonts w:ascii="Calibri" w:hAnsi="Calibri"/>
          <w:sz w:val="24"/>
          <w:szCs w:val="24"/>
        </w:rPr>
        <w:t xml:space="preserve">The solution for such a goal would be the creation of database tables and the relationships between those tables.  Our tables consist of Airline, Airport, Employee, Planes, and Airline_has_Planes as to help tie the airlines to their planes that go to different airports. </w:t>
      </w:r>
      <w:r w:rsidR="008B47EF">
        <w:rPr>
          <w:rFonts w:ascii="Calibri" w:hAnsi="Calibri"/>
          <w:sz w:val="24"/>
          <w:szCs w:val="24"/>
        </w:rPr>
        <w:t xml:space="preserve">These tables serve as the main entities of the </w:t>
      </w:r>
      <w:r w:rsidR="001E243C">
        <w:rPr>
          <w:rFonts w:ascii="Calibri" w:hAnsi="Calibri"/>
          <w:sz w:val="24"/>
          <w:szCs w:val="24"/>
        </w:rPr>
        <w:t>database and</w:t>
      </w:r>
      <w:r w:rsidR="008B47EF">
        <w:rPr>
          <w:rFonts w:ascii="Calibri" w:hAnsi="Calibri"/>
          <w:sz w:val="24"/>
          <w:szCs w:val="24"/>
        </w:rPr>
        <w:t xml:space="preserve"> contain a relationship between one another </w:t>
      </w:r>
      <w:r w:rsidR="001E243C">
        <w:rPr>
          <w:rFonts w:ascii="Calibri" w:hAnsi="Calibri"/>
          <w:sz w:val="24"/>
          <w:szCs w:val="24"/>
        </w:rPr>
        <w:t>represented by</w:t>
      </w:r>
      <w:r w:rsidR="008B47EF">
        <w:rPr>
          <w:rFonts w:ascii="Calibri" w:hAnsi="Calibri"/>
          <w:sz w:val="24"/>
          <w:szCs w:val="24"/>
        </w:rPr>
        <w:t xml:space="preserve"> a line </w:t>
      </w:r>
      <w:r w:rsidR="001E243C">
        <w:rPr>
          <w:rFonts w:ascii="Calibri" w:hAnsi="Calibri"/>
          <w:sz w:val="24"/>
          <w:szCs w:val="24"/>
        </w:rPr>
        <w:t>that represents its own type of relationship.</w:t>
      </w:r>
      <w:r w:rsidR="008B47EF">
        <w:rPr>
          <w:rFonts w:ascii="Calibri" w:hAnsi="Calibri"/>
          <w:sz w:val="24"/>
          <w:szCs w:val="24"/>
        </w:rPr>
        <w:t xml:space="preserve"> Using the tables provided we can create queries and </w:t>
      </w:r>
      <w:r w:rsidR="001E243C">
        <w:rPr>
          <w:rFonts w:ascii="Calibri" w:hAnsi="Calibri"/>
          <w:sz w:val="24"/>
          <w:szCs w:val="24"/>
        </w:rPr>
        <w:t>retrieve data for the information necessary for management in this facet of management.</w:t>
      </w:r>
    </w:p>
    <w:p w14:paraId="22A288D5" w14:textId="085A4C8F" w:rsidR="0019027D" w:rsidRPr="00D95493" w:rsidRDefault="0019027D" w:rsidP="00D95493">
      <w:pPr>
        <w:spacing w:after="240" w:line="240" w:lineRule="auto"/>
        <w:rPr>
          <w:rFonts w:ascii="Calibri" w:hAnsi="Calibri"/>
          <w:sz w:val="24"/>
          <w:szCs w:val="24"/>
        </w:rPr>
      </w:pPr>
      <w:r>
        <w:rPr>
          <w:rFonts w:ascii="Calibri" w:hAnsi="Calibri"/>
          <w:sz w:val="24"/>
          <w:szCs w:val="24"/>
        </w:rPr>
        <w:t>This project will be implemented in using SQL in MySQL Workbench.</w:t>
      </w:r>
    </w:p>
    <w:p w14:paraId="35E54EBD"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Benefits to Users</w:t>
      </w:r>
    </w:p>
    <w:p w14:paraId="35E54EBE" w14:textId="5AAC6ED1" w:rsidR="00D95493" w:rsidRPr="00D95493" w:rsidRDefault="00E818E5" w:rsidP="00D95493">
      <w:pPr>
        <w:spacing w:after="240" w:line="240" w:lineRule="auto"/>
        <w:rPr>
          <w:rFonts w:ascii="Calibri" w:hAnsi="Calibri"/>
          <w:sz w:val="24"/>
          <w:szCs w:val="24"/>
        </w:rPr>
      </w:pPr>
      <w:r>
        <w:rPr>
          <w:rFonts w:ascii="Calibri" w:hAnsi="Calibri"/>
          <w:sz w:val="24"/>
          <w:szCs w:val="24"/>
        </w:rPr>
        <w:t>With</w:t>
      </w:r>
      <w:r w:rsidR="002F00EA">
        <w:rPr>
          <w:rFonts w:ascii="Calibri" w:hAnsi="Calibri"/>
          <w:sz w:val="24"/>
          <w:szCs w:val="24"/>
        </w:rPr>
        <w:t xml:space="preserve"> this database users will find </w:t>
      </w:r>
      <w:r>
        <w:rPr>
          <w:rFonts w:ascii="Calibri" w:hAnsi="Calibri"/>
          <w:sz w:val="24"/>
          <w:szCs w:val="24"/>
        </w:rPr>
        <w:t>that it is a valuable tool in providing and retrieving information, in an expedited and convenient form. It will assist in the consolidation of tasks, operations and help to retrieve information for management to track.</w:t>
      </w:r>
    </w:p>
    <w:p w14:paraId="35E54EBF"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Project Outline</w:t>
      </w:r>
    </w:p>
    <w:p w14:paraId="35E54EC0" w14:textId="77777777" w:rsidR="00D95493" w:rsidRPr="00D95493" w:rsidRDefault="00D95493" w:rsidP="00D95493">
      <w:pPr>
        <w:rPr>
          <w:rFonts w:ascii="Calibri" w:hAnsi="Calibri"/>
          <w:sz w:val="24"/>
          <w:szCs w:val="24"/>
        </w:rPr>
      </w:pPr>
      <w:r w:rsidRPr="00D95493">
        <w:rPr>
          <w:rFonts w:ascii="Calibri" w:hAnsi="Calibri"/>
          <w:sz w:val="24"/>
          <w:szCs w:val="24"/>
        </w:rPr>
        <w:t>The project will contain the following major components:</w:t>
      </w:r>
    </w:p>
    <w:p w14:paraId="35E54EC1" w14:textId="77777777" w:rsid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Entity-Relationship Diagram</w:t>
      </w:r>
    </w:p>
    <w:p w14:paraId="35E54EC3"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Table Implementation</w:t>
      </w:r>
    </w:p>
    <w:p w14:paraId="35E54EC4"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Queries</w:t>
      </w:r>
    </w:p>
    <w:p w14:paraId="35E54EC7" w14:textId="77777777" w:rsidR="00845945" w:rsidRDefault="00D95493" w:rsidP="00D95493">
      <w:pPr>
        <w:spacing w:after="0" w:line="480" w:lineRule="auto"/>
        <w:jc w:val="both"/>
        <w:rPr>
          <w:rFonts w:ascii="Calibri" w:hAnsi="Calibri"/>
          <w:sz w:val="24"/>
          <w:szCs w:val="24"/>
        </w:rPr>
      </w:pPr>
      <w:r w:rsidRPr="00321E79">
        <w:rPr>
          <w:sz w:val="24"/>
          <w:szCs w:val="24"/>
        </w:rPr>
        <w:br w:type="page"/>
      </w:r>
    </w:p>
    <w:p w14:paraId="35E54EC8" w14:textId="77777777" w:rsidR="00A36796" w:rsidRPr="00A36796" w:rsidRDefault="0086649F" w:rsidP="00A36796">
      <w:pPr>
        <w:pStyle w:val="Title"/>
        <w:rPr>
          <w:smallCaps w:val="0"/>
        </w:rPr>
      </w:pPr>
      <w:sdt>
        <w:sdtPr>
          <w:rPr>
            <w:smallCaps w:val="0"/>
          </w:rPr>
          <w:alias w:val="Title"/>
          <w:tag w:val="Title"/>
          <w:id w:val="14078206"/>
          <w:placeholder>
            <w:docPart w:val="F1A0904C683E49D690DE8B776D60BFA1"/>
          </w:placeholder>
          <w:dataBinding w:prefixMappings="xmlns:ns0='http://schemas.openxmlformats.org/package/2006/metadata/core-properties' xmlns:ns1='http://purl.org/dc/elements/1.1/'" w:xpath="/ns0:coreProperties[1]/ns1:title[1]" w:storeItemID="{6C3C8BC8-F283-45AE-878A-BAB7291924A1}"/>
          <w:text/>
        </w:sdtPr>
        <w:sdtEndPr/>
        <w:sdtContent>
          <w:r w:rsidR="00B8467D">
            <w:rPr>
              <w:smallCaps w:val="0"/>
            </w:rPr>
            <w:t>ITEC 3200</w:t>
          </w:r>
        </w:sdtContent>
      </w:sdt>
    </w:p>
    <w:p w14:paraId="35E54EC9" w14:textId="77777777" w:rsidR="00D95493" w:rsidRDefault="00A36796" w:rsidP="00267C55">
      <w:pPr>
        <w:pStyle w:val="NoSpacing"/>
        <w:spacing w:after="240"/>
        <w:jc w:val="center"/>
        <w:rPr>
          <w:rFonts w:ascii="Calibri" w:hAnsi="Calibri" w:cstheme="minorHAnsi"/>
          <w:color w:val="auto"/>
          <w:sz w:val="44"/>
          <w:szCs w:val="44"/>
        </w:rPr>
      </w:pPr>
      <w:r>
        <w:rPr>
          <w:rFonts w:ascii="Calibri" w:hAnsi="Calibri" w:cstheme="minorHAnsi"/>
          <w:color w:val="auto"/>
          <w:sz w:val="44"/>
          <w:szCs w:val="44"/>
        </w:rPr>
        <w:t>E</w:t>
      </w:r>
      <w:r w:rsidR="00745B69">
        <w:rPr>
          <w:rFonts w:ascii="Calibri" w:hAnsi="Calibri" w:cstheme="minorHAnsi"/>
          <w:color w:val="auto"/>
          <w:sz w:val="44"/>
          <w:szCs w:val="44"/>
        </w:rPr>
        <w:t>ntity-Relationship</w:t>
      </w:r>
      <w:r>
        <w:rPr>
          <w:rFonts w:ascii="Calibri" w:hAnsi="Calibri" w:cstheme="minorHAnsi"/>
          <w:color w:val="auto"/>
          <w:sz w:val="44"/>
          <w:szCs w:val="44"/>
        </w:rPr>
        <w:t xml:space="preserve"> Diagram</w:t>
      </w:r>
    </w:p>
    <w:p w14:paraId="35E54ECA" w14:textId="5E9C14A7" w:rsidR="00D95493" w:rsidRPr="00D95493" w:rsidRDefault="0048412D" w:rsidP="00D95493">
      <w:pPr>
        <w:rPr>
          <w:rFonts w:ascii="Calibri" w:hAnsi="Calibri"/>
          <w:sz w:val="24"/>
          <w:szCs w:val="24"/>
        </w:rPr>
      </w:pPr>
      <w:r>
        <w:rPr>
          <w:rFonts w:ascii="Calibri" w:hAnsi="Calibri"/>
          <w:noProof/>
          <w:sz w:val="24"/>
          <w:szCs w:val="24"/>
        </w:rPr>
        <w:drawing>
          <wp:inline distT="0" distB="0" distL="0" distR="0" wp14:anchorId="24D1348B" wp14:editId="63B98D88">
            <wp:extent cx="5525271" cy="42201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20164"/>
                    </a:xfrm>
                    <a:prstGeom prst="rect">
                      <a:avLst/>
                    </a:prstGeom>
                  </pic:spPr>
                </pic:pic>
              </a:graphicData>
            </a:graphic>
          </wp:inline>
        </w:drawing>
      </w:r>
    </w:p>
    <w:p w14:paraId="35E54ECB" w14:textId="77777777" w:rsidR="001F3AC0" w:rsidRDefault="001F3AC0" w:rsidP="00D95493">
      <w:pPr>
        <w:pStyle w:val="NoSpacing"/>
        <w:jc w:val="center"/>
        <w:rPr>
          <w:rFonts w:ascii="Calibri" w:hAnsi="Calibri" w:cstheme="minorHAnsi"/>
          <w:color w:val="auto"/>
          <w:sz w:val="44"/>
          <w:szCs w:val="44"/>
        </w:rPr>
      </w:pPr>
    </w:p>
    <w:p w14:paraId="35E54ECC" w14:textId="77777777" w:rsidR="001F3AC0" w:rsidRDefault="001F3AC0">
      <w:pPr>
        <w:spacing w:after="200"/>
        <w:rPr>
          <w:rFonts w:ascii="Calibri" w:hAnsi="Calibri" w:cstheme="minorHAnsi"/>
          <w:color w:val="auto"/>
          <w:sz w:val="44"/>
          <w:szCs w:val="44"/>
        </w:rPr>
      </w:pPr>
      <w:r>
        <w:rPr>
          <w:rFonts w:ascii="Calibri" w:hAnsi="Calibri" w:cstheme="minorHAnsi"/>
          <w:color w:val="auto"/>
          <w:sz w:val="44"/>
          <w:szCs w:val="44"/>
        </w:rPr>
        <w:br w:type="page"/>
      </w:r>
    </w:p>
    <w:p w14:paraId="35E54ECD" w14:textId="77777777" w:rsidR="00D95493" w:rsidRDefault="001F3AC0" w:rsidP="001F3AC0">
      <w:pPr>
        <w:pStyle w:val="Title"/>
      </w:pPr>
      <w:r>
        <w:lastRenderedPageBreak/>
        <w:t>ITEC 3200</w:t>
      </w:r>
    </w:p>
    <w:p w14:paraId="14C13EC3" w14:textId="5757FC12" w:rsidR="00727E01" w:rsidRDefault="008D53E9" w:rsidP="007F216D">
      <w:pPr>
        <w:pStyle w:val="NoSpacing"/>
        <w:jc w:val="center"/>
        <w:rPr>
          <w:rFonts w:ascii="Calibri" w:hAnsi="Calibri" w:cstheme="minorHAnsi"/>
          <w:color w:val="auto"/>
          <w:sz w:val="44"/>
          <w:szCs w:val="44"/>
        </w:rPr>
      </w:pPr>
      <w:r>
        <w:rPr>
          <w:rFonts w:ascii="Calibri" w:hAnsi="Calibri" w:cstheme="minorHAnsi"/>
          <w:color w:val="auto"/>
          <w:sz w:val="44"/>
          <w:szCs w:val="44"/>
        </w:rPr>
        <w:t>Table Implementation</w:t>
      </w:r>
    </w:p>
    <w:p w14:paraId="656E14DB" w14:textId="77777777" w:rsidR="007F216D" w:rsidRDefault="007F216D" w:rsidP="007F216D">
      <w:pPr>
        <w:pStyle w:val="NoSpacing"/>
        <w:jc w:val="center"/>
        <w:rPr>
          <w:rFonts w:ascii="Calibri" w:hAnsi="Calibri" w:cstheme="minorHAnsi"/>
          <w:color w:val="auto"/>
          <w:sz w:val="44"/>
          <w:szCs w:val="44"/>
        </w:rPr>
      </w:pPr>
    </w:p>
    <w:p w14:paraId="35611AE9" w14:textId="5A02AE6D" w:rsidR="00A85033" w:rsidRDefault="007F216D" w:rsidP="007F216D">
      <w:pPr>
        <w:pStyle w:val="NoSpacing"/>
        <w:rPr>
          <w:rFonts w:ascii="Calibri" w:hAnsi="Calibri" w:cstheme="minorHAnsi"/>
          <w:color w:val="auto"/>
          <w:sz w:val="44"/>
          <w:szCs w:val="44"/>
        </w:rPr>
      </w:pPr>
      <w:r>
        <w:rPr>
          <w:rFonts w:ascii="Calibri" w:hAnsi="Calibri" w:cstheme="minorHAnsi"/>
          <w:color w:val="auto"/>
          <w:sz w:val="44"/>
          <w:szCs w:val="44"/>
        </w:rPr>
        <w:t>Airline</w:t>
      </w:r>
      <w:r w:rsidR="00A85033">
        <w:rPr>
          <w:rFonts w:ascii="Calibri" w:hAnsi="Calibri" w:cstheme="minorHAnsi"/>
          <w:color w:val="auto"/>
          <w:sz w:val="44"/>
          <w:szCs w:val="44"/>
        </w:rPr>
        <w:t>:</w:t>
      </w:r>
      <w:r w:rsidR="00A85033">
        <w:rPr>
          <w:rFonts w:ascii="Calibri" w:hAnsi="Calibri" w:cstheme="minorHAnsi"/>
          <w:color w:val="auto"/>
          <w:sz w:val="44"/>
          <w:szCs w:val="44"/>
        </w:rPr>
        <w:tab/>
      </w:r>
      <w:r w:rsidR="00A85033">
        <w:rPr>
          <w:rFonts w:ascii="Calibri" w:hAnsi="Calibri" w:cstheme="minorHAnsi"/>
          <w:color w:val="auto"/>
          <w:sz w:val="44"/>
          <w:szCs w:val="44"/>
        </w:rPr>
        <w:tab/>
      </w:r>
      <w:r w:rsidR="00A85033">
        <w:rPr>
          <w:rFonts w:ascii="Calibri" w:hAnsi="Calibri" w:cstheme="minorHAnsi"/>
          <w:color w:val="auto"/>
          <w:sz w:val="44"/>
          <w:szCs w:val="44"/>
        </w:rPr>
        <w:tab/>
      </w:r>
      <w:r w:rsidR="00A85033">
        <w:rPr>
          <w:rFonts w:ascii="Calibri" w:hAnsi="Calibri" w:cstheme="minorHAnsi"/>
          <w:color w:val="auto"/>
          <w:sz w:val="44"/>
          <w:szCs w:val="44"/>
        </w:rPr>
        <w:tab/>
      </w:r>
      <w:r w:rsidR="00A85033">
        <w:rPr>
          <w:rFonts w:ascii="Calibri" w:hAnsi="Calibri" w:cstheme="minorHAnsi"/>
          <w:color w:val="auto"/>
          <w:sz w:val="44"/>
          <w:szCs w:val="44"/>
        </w:rPr>
        <w:tab/>
      </w:r>
      <w:r w:rsidR="00A85033">
        <w:rPr>
          <w:rFonts w:ascii="Calibri" w:hAnsi="Calibri" w:cstheme="minorHAnsi"/>
          <w:color w:val="auto"/>
          <w:sz w:val="44"/>
          <w:szCs w:val="44"/>
        </w:rPr>
        <w:tab/>
      </w:r>
      <w:r w:rsidR="00A85033">
        <w:rPr>
          <w:rFonts w:ascii="Calibri" w:hAnsi="Calibri" w:cstheme="minorHAnsi"/>
          <w:color w:val="auto"/>
          <w:sz w:val="44"/>
          <w:szCs w:val="44"/>
        </w:rPr>
        <w:tab/>
        <w:t>Airline_has_planes:</w:t>
      </w:r>
    </w:p>
    <w:p w14:paraId="188414BF" w14:textId="6D09BB32" w:rsidR="00A85033" w:rsidRDefault="00A85033" w:rsidP="007F216D">
      <w:pPr>
        <w:pStyle w:val="NoSpacing"/>
        <w:rPr>
          <w:rFonts w:ascii="Calibri" w:hAnsi="Calibri" w:cstheme="minorHAnsi"/>
          <w:color w:val="auto"/>
          <w:sz w:val="44"/>
          <w:szCs w:val="44"/>
        </w:rPr>
      </w:pPr>
      <w:r>
        <w:rPr>
          <w:rFonts w:ascii="Calibri" w:hAnsi="Calibri" w:cstheme="minorHAnsi"/>
          <w:color w:val="auto"/>
          <w:sz w:val="44"/>
          <w:szCs w:val="44"/>
        </w:rPr>
        <w:t xml:space="preserve"> </w:t>
      </w:r>
      <w:r w:rsidR="003106E2">
        <w:rPr>
          <w:rFonts w:ascii="Calibri" w:hAnsi="Calibri" w:cstheme="minorHAnsi"/>
          <w:noProof/>
          <w:color w:val="auto"/>
          <w:sz w:val="44"/>
          <w:szCs w:val="44"/>
        </w:rPr>
        <w:drawing>
          <wp:inline distT="0" distB="0" distL="0" distR="0" wp14:anchorId="295F6FD7" wp14:editId="44CA456A">
            <wp:extent cx="1590897" cy="1314633"/>
            <wp:effectExtent l="0" t="0" r="952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90897" cy="1314633"/>
                    </a:xfrm>
                    <a:prstGeom prst="rect">
                      <a:avLst/>
                    </a:prstGeom>
                  </pic:spPr>
                </pic:pic>
              </a:graphicData>
            </a:graphic>
          </wp:inline>
        </w:drawing>
      </w:r>
      <w:r>
        <w:rPr>
          <w:rFonts w:ascii="Calibri" w:hAnsi="Calibri" w:cstheme="minorHAnsi"/>
          <w:color w:val="auto"/>
          <w:sz w:val="44"/>
          <w:szCs w:val="44"/>
        </w:rPr>
        <w:tab/>
      </w:r>
      <w:r>
        <w:rPr>
          <w:rFonts w:ascii="Calibri" w:hAnsi="Calibri" w:cstheme="minorHAnsi"/>
          <w:color w:val="auto"/>
          <w:sz w:val="44"/>
          <w:szCs w:val="44"/>
        </w:rPr>
        <w:tab/>
      </w:r>
      <w:r>
        <w:rPr>
          <w:rFonts w:ascii="Calibri" w:hAnsi="Calibri" w:cstheme="minorHAnsi"/>
          <w:color w:val="auto"/>
          <w:sz w:val="44"/>
          <w:szCs w:val="44"/>
        </w:rPr>
        <w:tab/>
      </w:r>
      <w:r>
        <w:rPr>
          <w:rFonts w:ascii="Calibri" w:hAnsi="Calibri" w:cstheme="minorHAnsi"/>
          <w:color w:val="auto"/>
          <w:sz w:val="44"/>
          <w:szCs w:val="44"/>
        </w:rPr>
        <w:tab/>
      </w:r>
      <w:r>
        <w:rPr>
          <w:rFonts w:ascii="Calibri" w:hAnsi="Calibri" w:cstheme="minorHAnsi"/>
          <w:color w:val="auto"/>
          <w:sz w:val="44"/>
          <w:szCs w:val="44"/>
        </w:rPr>
        <w:tab/>
      </w:r>
      <w:r>
        <w:rPr>
          <w:rFonts w:ascii="Calibri" w:hAnsi="Calibri" w:cstheme="minorHAnsi"/>
          <w:color w:val="auto"/>
          <w:sz w:val="44"/>
          <w:szCs w:val="44"/>
        </w:rPr>
        <w:tab/>
      </w:r>
      <w:r w:rsidR="003106E2">
        <w:rPr>
          <w:rFonts w:ascii="Calibri" w:hAnsi="Calibri" w:cstheme="minorHAnsi"/>
          <w:noProof/>
          <w:color w:val="auto"/>
          <w:sz w:val="44"/>
          <w:szCs w:val="44"/>
        </w:rPr>
        <w:drawing>
          <wp:inline distT="0" distB="0" distL="0" distR="0" wp14:anchorId="10993941" wp14:editId="38AEB4F7">
            <wp:extent cx="1409897" cy="1314633"/>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09897" cy="1314633"/>
                    </a:xfrm>
                    <a:prstGeom prst="rect">
                      <a:avLst/>
                    </a:prstGeom>
                  </pic:spPr>
                </pic:pic>
              </a:graphicData>
            </a:graphic>
          </wp:inline>
        </w:drawing>
      </w:r>
    </w:p>
    <w:p w14:paraId="65EB2B74" w14:textId="79EC22AF" w:rsidR="00A85033" w:rsidRDefault="00A85033" w:rsidP="007F216D">
      <w:pPr>
        <w:pStyle w:val="NoSpacing"/>
        <w:rPr>
          <w:rFonts w:ascii="Calibri" w:hAnsi="Calibri" w:cstheme="minorHAnsi"/>
          <w:color w:val="auto"/>
          <w:sz w:val="44"/>
          <w:szCs w:val="44"/>
        </w:rPr>
      </w:pPr>
    </w:p>
    <w:p w14:paraId="72FB91FA" w14:textId="381C0E25" w:rsidR="00A85033" w:rsidRDefault="00A85033" w:rsidP="007F216D">
      <w:pPr>
        <w:pStyle w:val="NoSpacing"/>
        <w:rPr>
          <w:rFonts w:ascii="Calibri" w:hAnsi="Calibri" w:cstheme="minorHAnsi"/>
          <w:color w:val="auto"/>
          <w:sz w:val="44"/>
          <w:szCs w:val="44"/>
        </w:rPr>
      </w:pPr>
    </w:p>
    <w:p w14:paraId="52BAAC68" w14:textId="5B65588B" w:rsidR="00A85033" w:rsidRDefault="00A85033" w:rsidP="00A85033">
      <w:pPr>
        <w:pStyle w:val="NoSpacing"/>
        <w:jc w:val="center"/>
        <w:rPr>
          <w:rFonts w:ascii="Calibri" w:hAnsi="Calibri" w:cstheme="minorHAnsi"/>
          <w:color w:val="auto"/>
          <w:sz w:val="44"/>
          <w:szCs w:val="44"/>
        </w:rPr>
      </w:pPr>
      <w:r>
        <w:rPr>
          <w:rFonts w:ascii="Calibri" w:hAnsi="Calibri" w:cstheme="minorHAnsi"/>
          <w:color w:val="auto"/>
          <w:sz w:val="44"/>
          <w:szCs w:val="44"/>
        </w:rPr>
        <w:t>Airport:</w:t>
      </w:r>
    </w:p>
    <w:p w14:paraId="493A8502" w14:textId="50072EFA" w:rsidR="00A85033" w:rsidRDefault="00A85033" w:rsidP="00A85033">
      <w:pPr>
        <w:pStyle w:val="NoSpacing"/>
        <w:jc w:val="center"/>
        <w:rPr>
          <w:rFonts w:ascii="Calibri" w:hAnsi="Calibri" w:cstheme="minorHAnsi"/>
          <w:color w:val="auto"/>
          <w:sz w:val="44"/>
          <w:szCs w:val="44"/>
        </w:rPr>
      </w:pPr>
      <w:r>
        <w:rPr>
          <w:rFonts w:ascii="Calibri" w:hAnsi="Calibri" w:cstheme="minorHAnsi"/>
          <w:noProof/>
          <w:color w:val="auto"/>
          <w:sz w:val="44"/>
          <w:szCs w:val="44"/>
        </w:rPr>
        <w:drawing>
          <wp:inline distT="0" distB="0" distL="0" distR="0" wp14:anchorId="3EA2132C" wp14:editId="00D3E0D7">
            <wp:extent cx="3534268" cy="1343212"/>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34268" cy="1343212"/>
                    </a:xfrm>
                    <a:prstGeom prst="rect">
                      <a:avLst/>
                    </a:prstGeom>
                  </pic:spPr>
                </pic:pic>
              </a:graphicData>
            </a:graphic>
          </wp:inline>
        </w:drawing>
      </w:r>
    </w:p>
    <w:p w14:paraId="581DB28C" w14:textId="33EA8069" w:rsidR="007F216D" w:rsidRDefault="007F216D" w:rsidP="00A85033">
      <w:pPr>
        <w:pStyle w:val="Title"/>
        <w:jc w:val="left"/>
        <w:rPr>
          <w:rFonts w:ascii="Calibri" w:hAnsi="Calibri" w:cstheme="minorHAnsi"/>
          <w:color w:val="auto"/>
          <w:sz w:val="44"/>
          <w:szCs w:val="44"/>
        </w:rPr>
      </w:pPr>
    </w:p>
    <w:p w14:paraId="464D1CCD" w14:textId="0208C726" w:rsidR="00A85033" w:rsidRPr="00A85033" w:rsidRDefault="00A85033" w:rsidP="00A85033">
      <w:pPr>
        <w:pStyle w:val="Title"/>
        <w:rPr>
          <w:rFonts w:ascii="Calibri" w:hAnsi="Calibri" w:cstheme="minorHAnsi"/>
          <w:b w:val="0"/>
          <w:bCs/>
          <w:color w:val="auto"/>
          <w:sz w:val="44"/>
          <w:szCs w:val="44"/>
        </w:rPr>
      </w:pPr>
      <w:r w:rsidRPr="00A85033">
        <w:rPr>
          <w:rFonts w:ascii="Calibri" w:hAnsi="Calibri" w:cstheme="minorHAnsi"/>
          <w:b w:val="0"/>
          <w:bCs/>
          <w:color w:val="auto"/>
          <w:sz w:val="44"/>
          <w:szCs w:val="44"/>
        </w:rPr>
        <w:t>Employee</w:t>
      </w:r>
      <w:r>
        <w:rPr>
          <w:rFonts w:ascii="Calibri" w:hAnsi="Calibri" w:cstheme="minorHAnsi"/>
          <w:b w:val="0"/>
          <w:bCs/>
          <w:color w:val="auto"/>
          <w:sz w:val="44"/>
          <w:szCs w:val="44"/>
        </w:rPr>
        <w:t>:</w:t>
      </w:r>
    </w:p>
    <w:p w14:paraId="5C84C0EE" w14:textId="16AD1D77" w:rsidR="007F216D" w:rsidRDefault="00A85033" w:rsidP="001F3AC0">
      <w:pPr>
        <w:pStyle w:val="Title"/>
        <w:rPr>
          <w:rFonts w:ascii="Calibri" w:hAnsi="Calibri" w:cstheme="minorHAnsi"/>
          <w:color w:val="auto"/>
          <w:sz w:val="44"/>
          <w:szCs w:val="44"/>
        </w:rPr>
      </w:pPr>
      <w:r>
        <w:rPr>
          <w:rFonts w:ascii="Calibri" w:hAnsi="Calibri" w:cstheme="minorHAnsi"/>
          <w:noProof/>
          <w:color w:val="auto"/>
          <w:sz w:val="44"/>
          <w:szCs w:val="44"/>
        </w:rPr>
        <w:drawing>
          <wp:inline distT="0" distB="0" distL="0" distR="0" wp14:anchorId="0A502078" wp14:editId="5549A554">
            <wp:extent cx="5943600" cy="13716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64118" cy="1376335"/>
                    </a:xfrm>
                    <a:prstGeom prst="rect">
                      <a:avLst/>
                    </a:prstGeom>
                  </pic:spPr>
                </pic:pic>
              </a:graphicData>
            </a:graphic>
          </wp:inline>
        </w:drawing>
      </w:r>
    </w:p>
    <w:p w14:paraId="32F519EA" w14:textId="7FEFE6F8" w:rsidR="007F216D" w:rsidRDefault="007F216D" w:rsidP="00582B4D">
      <w:pPr>
        <w:pStyle w:val="Title"/>
        <w:jc w:val="left"/>
        <w:rPr>
          <w:rFonts w:ascii="Calibri" w:hAnsi="Calibri" w:cstheme="minorHAnsi"/>
          <w:color w:val="auto"/>
          <w:sz w:val="44"/>
          <w:szCs w:val="44"/>
        </w:rPr>
      </w:pPr>
    </w:p>
    <w:p w14:paraId="317CA471" w14:textId="15BD4FB5" w:rsidR="007F216D" w:rsidRDefault="007F216D" w:rsidP="001F3AC0">
      <w:pPr>
        <w:pStyle w:val="Title"/>
        <w:rPr>
          <w:rFonts w:ascii="Calibri" w:hAnsi="Calibri" w:cstheme="minorHAnsi"/>
          <w:color w:val="auto"/>
          <w:sz w:val="44"/>
          <w:szCs w:val="44"/>
        </w:rPr>
      </w:pPr>
    </w:p>
    <w:p w14:paraId="205F01AA" w14:textId="77777777" w:rsidR="007F216D" w:rsidRDefault="007F216D" w:rsidP="007F216D">
      <w:pPr>
        <w:pStyle w:val="Title"/>
      </w:pPr>
      <w:r>
        <w:lastRenderedPageBreak/>
        <w:t>ITEC 3200</w:t>
      </w:r>
    </w:p>
    <w:p w14:paraId="4AF57248" w14:textId="77777777" w:rsidR="00582B4D" w:rsidRDefault="007F216D" w:rsidP="007F216D">
      <w:pPr>
        <w:spacing w:after="200"/>
        <w:jc w:val="center"/>
        <w:rPr>
          <w:rFonts w:ascii="Calibri" w:hAnsi="Calibri" w:cstheme="minorHAnsi"/>
          <w:color w:val="auto"/>
          <w:sz w:val="44"/>
          <w:szCs w:val="44"/>
        </w:rPr>
      </w:pPr>
      <w:r>
        <w:rPr>
          <w:rFonts w:ascii="Calibri" w:hAnsi="Calibri" w:cstheme="minorHAnsi"/>
          <w:color w:val="auto"/>
          <w:sz w:val="44"/>
          <w:szCs w:val="44"/>
        </w:rPr>
        <w:t>Table Implementation</w:t>
      </w:r>
    </w:p>
    <w:p w14:paraId="013242F1" w14:textId="77777777" w:rsidR="00582B4D" w:rsidRDefault="00582B4D" w:rsidP="00582B4D">
      <w:pPr>
        <w:spacing w:after="200"/>
        <w:jc w:val="center"/>
        <w:rPr>
          <w:rFonts w:ascii="Calibri" w:hAnsi="Calibri" w:cstheme="minorHAnsi"/>
          <w:color w:val="auto"/>
          <w:sz w:val="44"/>
          <w:szCs w:val="44"/>
        </w:rPr>
      </w:pPr>
      <w:r>
        <w:rPr>
          <w:rFonts w:ascii="Calibri" w:hAnsi="Calibri" w:cstheme="minorHAnsi"/>
          <w:color w:val="auto"/>
          <w:sz w:val="44"/>
          <w:szCs w:val="44"/>
        </w:rPr>
        <w:t>Flight:</w:t>
      </w:r>
      <w:r>
        <w:rPr>
          <w:rFonts w:ascii="Calibri" w:hAnsi="Calibri" w:cstheme="minorHAnsi"/>
          <w:noProof/>
          <w:color w:val="auto"/>
          <w:sz w:val="44"/>
          <w:szCs w:val="44"/>
        </w:rPr>
        <w:drawing>
          <wp:inline distT="0" distB="0" distL="0" distR="0" wp14:anchorId="4AF76861" wp14:editId="27F4EF76">
            <wp:extent cx="5943600" cy="1118870"/>
            <wp:effectExtent l="0" t="0" r="0" b="508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14:paraId="7DA6DC18" w14:textId="77777777" w:rsidR="00582B4D" w:rsidRDefault="00582B4D" w:rsidP="00582B4D">
      <w:pPr>
        <w:spacing w:after="200"/>
        <w:rPr>
          <w:rFonts w:ascii="Calibri" w:hAnsi="Calibri" w:cstheme="minorHAnsi"/>
          <w:color w:val="auto"/>
          <w:sz w:val="44"/>
          <w:szCs w:val="44"/>
        </w:rPr>
      </w:pPr>
      <w:r>
        <w:rPr>
          <w:rFonts w:ascii="Calibri" w:hAnsi="Calibri" w:cstheme="minorHAnsi"/>
          <w:color w:val="auto"/>
          <w:sz w:val="44"/>
          <w:szCs w:val="44"/>
        </w:rPr>
        <w:t>Planes:</w:t>
      </w:r>
    </w:p>
    <w:p w14:paraId="64F7F275" w14:textId="459B9B6F" w:rsidR="007F216D" w:rsidRPr="00582B4D" w:rsidRDefault="00582B4D" w:rsidP="00582B4D">
      <w:pPr>
        <w:spacing w:after="200"/>
        <w:rPr>
          <w:rFonts w:ascii="Calibri" w:hAnsi="Calibri" w:cstheme="minorHAnsi"/>
          <w:color w:val="auto"/>
          <w:sz w:val="44"/>
          <w:szCs w:val="44"/>
        </w:rPr>
      </w:pPr>
      <w:r>
        <w:rPr>
          <w:rFonts w:ascii="Calibri" w:hAnsi="Calibri" w:cstheme="minorHAnsi"/>
          <w:noProof/>
          <w:color w:val="auto"/>
          <w:sz w:val="44"/>
          <w:szCs w:val="44"/>
        </w:rPr>
        <w:drawing>
          <wp:inline distT="0" distB="0" distL="0" distR="0" wp14:anchorId="6AE2367C" wp14:editId="7A770F8C">
            <wp:extent cx="1457325" cy="1579696"/>
            <wp:effectExtent l="0" t="0" r="0" b="190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60424" cy="1583055"/>
                    </a:xfrm>
                    <a:prstGeom prst="rect">
                      <a:avLst/>
                    </a:prstGeom>
                  </pic:spPr>
                </pic:pic>
              </a:graphicData>
            </a:graphic>
          </wp:inline>
        </w:drawing>
      </w:r>
      <w:r w:rsidR="007F216D">
        <w:rPr>
          <w:rFonts w:ascii="Calibri" w:hAnsi="Calibri" w:cstheme="minorHAnsi"/>
          <w:color w:val="auto"/>
          <w:sz w:val="44"/>
          <w:szCs w:val="44"/>
        </w:rPr>
        <w:br w:type="page"/>
      </w:r>
    </w:p>
    <w:p w14:paraId="35E54ED2" w14:textId="237BFDD6" w:rsidR="00A36796" w:rsidRPr="00A36796" w:rsidRDefault="0086649F" w:rsidP="001F3AC0">
      <w:pPr>
        <w:pStyle w:val="Title"/>
      </w:pPr>
      <w:sdt>
        <w:sdt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B8467D" w:rsidRPr="001F3AC0">
            <w:t>ITEC 3200</w:t>
          </w:r>
        </w:sdtContent>
      </w:sdt>
    </w:p>
    <w:p w14:paraId="35E54ED3" w14:textId="77777777" w:rsidR="00A36796" w:rsidRPr="00A36796" w:rsidRDefault="00A36796" w:rsidP="00A36796">
      <w:pPr>
        <w:pStyle w:val="NoSpacing"/>
        <w:jc w:val="center"/>
        <w:rPr>
          <w:rFonts w:ascii="Calibri" w:hAnsi="Calibri" w:cstheme="minorHAnsi"/>
          <w:color w:val="auto"/>
          <w:sz w:val="44"/>
          <w:szCs w:val="44"/>
        </w:rPr>
      </w:pPr>
      <w:r w:rsidRPr="00A36796">
        <w:rPr>
          <w:rFonts w:ascii="Calibri" w:hAnsi="Calibri" w:cstheme="minorHAnsi"/>
          <w:color w:val="auto"/>
          <w:sz w:val="44"/>
          <w:szCs w:val="44"/>
        </w:rPr>
        <w:t>Query Implementation</w:t>
      </w:r>
    </w:p>
    <w:p w14:paraId="35E54ED4" w14:textId="77777777" w:rsidR="00A36796" w:rsidRDefault="00A36796" w:rsidP="00A36796">
      <w:pPr>
        <w:pStyle w:val="Heading3"/>
        <w:spacing w:before="0" w:after="0" w:line="480" w:lineRule="auto"/>
      </w:pPr>
    </w:p>
    <w:p w14:paraId="35E54ED5" w14:textId="77777777" w:rsidR="00A36796" w:rsidRPr="0039690E" w:rsidRDefault="00A36796" w:rsidP="00A36796">
      <w:pPr>
        <w:pStyle w:val="Heading3"/>
        <w:spacing w:before="0" w:after="0" w:line="480" w:lineRule="auto"/>
      </w:pPr>
      <w:r w:rsidRPr="0039690E">
        <w:t>Query 1</w:t>
      </w:r>
    </w:p>
    <w:p w14:paraId="35E54ED6" w14:textId="72B8E9CA" w:rsidR="00A36796" w:rsidRDefault="002F00EA"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shows Employees with an “H” starting name and are a Guard</w:t>
      </w:r>
    </w:p>
    <w:p w14:paraId="35E54ED7" w14:textId="77777777" w:rsidR="00A36796" w:rsidRPr="0039690E" w:rsidRDefault="00A36796" w:rsidP="00A36796">
      <w:pPr>
        <w:pStyle w:val="Heading3"/>
        <w:spacing w:before="0" w:after="0" w:line="480" w:lineRule="auto"/>
      </w:pPr>
      <w:r w:rsidRPr="0039690E">
        <w:t>Query 2</w:t>
      </w:r>
    </w:p>
    <w:p w14:paraId="35E54ED8" w14:textId="22DD9D10" w:rsidR="00A36796" w:rsidRPr="00DF0A45" w:rsidRDefault="002F00EA"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shows Employees with a hire date in the 90’s</w:t>
      </w:r>
    </w:p>
    <w:p w14:paraId="35E54ED9" w14:textId="77777777" w:rsidR="00A36796" w:rsidRPr="0039690E" w:rsidRDefault="00A36796" w:rsidP="00A36796">
      <w:pPr>
        <w:pStyle w:val="Heading3"/>
        <w:spacing w:before="0" w:after="0" w:line="480" w:lineRule="auto"/>
      </w:pPr>
      <w:r w:rsidRPr="0039690E">
        <w:t>Query 3</w:t>
      </w:r>
    </w:p>
    <w:p w14:paraId="35E54EDA" w14:textId="206DBB40" w:rsidR="00A36796" w:rsidRPr="00DF0A45" w:rsidRDefault="002F00EA"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shows the first alphabetical half of airport codes and their states</w:t>
      </w:r>
    </w:p>
    <w:p w14:paraId="35E54EDB" w14:textId="77777777" w:rsidR="00A36796" w:rsidRPr="0039690E" w:rsidRDefault="00A36796" w:rsidP="00A36796">
      <w:pPr>
        <w:pStyle w:val="Heading3"/>
        <w:spacing w:before="0" w:after="0" w:line="480" w:lineRule="auto"/>
      </w:pPr>
      <w:r w:rsidRPr="0039690E">
        <w:t>Query 4</w:t>
      </w:r>
    </w:p>
    <w:p w14:paraId="35E54EDC" w14:textId="71B63E8C" w:rsidR="00A36796" w:rsidRDefault="003106E2"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s</w:t>
      </w:r>
      <w:r w:rsidR="002F00EA">
        <w:rPr>
          <w:rFonts w:ascii="Calibri" w:hAnsi="Calibri"/>
          <w:sz w:val="24"/>
          <w:szCs w:val="24"/>
        </w:rPr>
        <w:t>hows the name of the airline of the flights leaving ATL</w:t>
      </w:r>
    </w:p>
    <w:p w14:paraId="35E54EDD" w14:textId="77777777" w:rsidR="00A36796" w:rsidRPr="0039690E" w:rsidRDefault="00A36796" w:rsidP="00A36796">
      <w:pPr>
        <w:pStyle w:val="Heading3"/>
        <w:spacing w:before="0" w:after="0" w:line="480" w:lineRule="auto"/>
      </w:pPr>
      <w:r w:rsidRPr="0039690E">
        <w:t>Query 5</w:t>
      </w:r>
    </w:p>
    <w:p w14:paraId="35E54EDE" w14:textId="74F34501" w:rsidR="00A36796" w:rsidRPr="0048412D" w:rsidRDefault="0048412D" w:rsidP="0048412D">
      <w:pPr>
        <w:pStyle w:val="ListParagraph"/>
        <w:numPr>
          <w:ilvl w:val="0"/>
          <w:numId w:val="16"/>
        </w:numPr>
        <w:spacing w:after="0" w:line="480" w:lineRule="auto"/>
        <w:rPr>
          <w:rFonts w:ascii="Calibri" w:hAnsi="Calibri"/>
          <w:sz w:val="24"/>
          <w:szCs w:val="24"/>
        </w:rPr>
      </w:pPr>
      <w:r w:rsidRPr="0048412D">
        <w:rPr>
          <w:rFonts w:ascii="Calibri" w:hAnsi="Calibri"/>
          <w:sz w:val="24"/>
          <w:szCs w:val="24"/>
        </w:rPr>
        <w:t>Query will compute the employee's salary before</w:t>
      </w:r>
      <w:r>
        <w:rPr>
          <w:rFonts w:ascii="Calibri" w:hAnsi="Calibri"/>
          <w:sz w:val="24"/>
          <w:szCs w:val="24"/>
        </w:rPr>
        <w:t xml:space="preserve"> </w:t>
      </w:r>
      <w:r w:rsidRPr="0048412D">
        <w:rPr>
          <w:rFonts w:ascii="Calibri" w:hAnsi="Calibri"/>
          <w:sz w:val="24"/>
          <w:szCs w:val="24"/>
        </w:rPr>
        <w:t>and after taxes. It will be rounded to a whole number.</w:t>
      </w:r>
    </w:p>
    <w:p w14:paraId="35E54EDF" w14:textId="77777777" w:rsidR="00A36796" w:rsidRPr="0039690E" w:rsidRDefault="00A36796" w:rsidP="00A36796">
      <w:pPr>
        <w:pStyle w:val="Heading3"/>
        <w:spacing w:before="0" w:after="0" w:line="480" w:lineRule="auto"/>
      </w:pPr>
      <w:r w:rsidRPr="0039690E">
        <w:t>Query 6</w:t>
      </w:r>
    </w:p>
    <w:p w14:paraId="35E54EE0" w14:textId="2A12CB8C" w:rsidR="00A36796" w:rsidRDefault="0048412D"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will contain the plane’s ID as well as the total flights of that plane.</w:t>
      </w:r>
    </w:p>
    <w:p w14:paraId="35E54EE1" w14:textId="77777777" w:rsidR="00A36796" w:rsidRPr="0039690E" w:rsidRDefault="00A36796" w:rsidP="00A36796">
      <w:pPr>
        <w:pStyle w:val="Heading3"/>
        <w:spacing w:before="0" w:after="0" w:line="480" w:lineRule="auto"/>
      </w:pPr>
      <w:r w:rsidRPr="0039690E">
        <w:t>Query 7</w:t>
      </w:r>
    </w:p>
    <w:p w14:paraId="35E54EE2" w14:textId="778A6FE6" w:rsidR="00A36796" w:rsidRDefault="0048412D" w:rsidP="00A36796">
      <w:pPr>
        <w:pStyle w:val="ListParagraph"/>
        <w:numPr>
          <w:ilvl w:val="0"/>
          <w:numId w:val="16"/>
        </w:numPr>
        <w:spacing w:after="0" w:line="480" w:lineRule="auto"/>
        <w:rPr>
          <w:rFonts w:ascii="Calibri" w:hAnsi="Calibri"/>
          <w:sz w:val="24"/>
          <w:szCs w:val="24"/>
        </w:rPr>
      </w:pPr>
      <w:r>
        <w:rPr>
          <w:rFonts w:ascii="Calibri" w:hAnsi="Calibri"/>
          <w:sz w:val="24"/>
          <w:szCs w:val="24"/>
        </w:rPr>
        <w:t>Query will find the ID of the airport where Employee’s first name are Bob or Sam. Then, the second query will get their ID and Job Title. Query 7 is a Nested Query.</w:t>
      </w:r>
    </w:p>
    <w:p w14:paraId="35E54EE3" w14:textId="77777777" w:rsidR="00A36796" w:rsidRPr="00DF0A45" w:rsidRDefault="00A36796" w:rsidP="00A36796">
      <w:pPr>
        <w:spacing w:after="0" w:line="480" w:lineRule="auto"/>
        <w:ind w:left="360"/>
        <w:rPr>
          <w:rFonts w:ascii="Calibri" w:hAnsi="Calibri"/>
          <w:sz w:val="24"/>
          <w:szCs w:val="24"/>
        </w:rPr>
      </w:pPr>
    </w:p>
    <w:p w14:paraId="35E54EF8" w14:textId="6BE4D506" w:rsidR="002265AD" w:rsidRPr="008C4A2E" w:rsidRDefault="002265AD" w:rsidP="008C4A2E">
      <w:pPr>
        <w:spacing w:after="200"/>
        <w:rPr>
          <w:rFonts w:ascii="Calibri" w:hAnsi="Calibri"/>
          <w:sz w:val="24"/>
          <w:szCs w:val="24"/>
        </w:rPr>
      </w:pPr>
    </w:p>
    <w:sectPr w:rsidR="002265AD" w:rsidRPr="008C4A2E" w:rsidSect="00634860">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FBBE" w14:textId="77777777" w:rsidR="0086649F" w:rsidRDefault="0086649F">
      <w:pPr>
        <w:spacing w:after="0" w:line="240" w:lineRule="auto"/>
      </w:pPr>
      <w:r>
        <w:separator/>
      </w:r>
    </w:p>
  </w:endnote>
  <w:endnote w:type="continuationSeparator" w:id="0">
    <w:p w14:paraId="1AE701E5" w14:textId="77777777" w:rsidR="0086649F" w:rsidRDefault="0086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7" w14:textId="77777777" w:rsidR="003E105C" w:rsidRDefault="003E105C">
    <w:pPr>
      <w:pStyle w:val="Footer"/>
    </w:pPr>
    <w:r>
      <w:rPr>
        <w:noProof/>
      </w:rPr>
      <mc:AlternateContent>
        <mc:Choice Requires="wps">
          <w:drawing>
            <wp:anchor distT="0" distB="0" distL="114300" distR="114300" simplePos="0" relativeHeight="251673600" behindDoc="0" locked="0" layoutInCell="0" allowOverlap="1" wp14:anchorId="35E54F0C" wp14:editId="35E54F0D">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54F24" w14:textId="6B9EEE84" w:rsidR="003E105C" w:rsidRDefault="0086649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F00EA">
                                <w:rPr>
                                  <w:rFonts w:asciiTheme="majorHAnsi" w:hAnsiTheme="majorHAnsi"/>
                                  <w:color w:val="7F7F7F" w:themeColor="text1" w:themeTint="80"/>
                                  <w:sz w:val="20"/>
                                </w:rPr>
                                <w:t>Blade Archie and David Huber</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5E54F0C"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35E54F24" w14:textId="6B9EEE84" w:rsidR="003E105C" w:rsidRDefault="00C7358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F00EA">
                          <w:rPr>
                            <w:rFonts w:asciiTheme="majorHAnsi" w:hAnsiTheme="majorHAnsi"/>
                            <w:color w:val="7F7F7F" w:themeColor="text1" w:themeTint="80"/>
                            <w:sz w:val="20"/>
                          </w:rPr>
                          <w:t>Blade Archie and David Huber</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35E54F0E" wp14:editId="35E54F0F">
              <wp:simplePos x="0" y="0"/>
              <wp:positionH relativeFrom="page">
                <wp:align>center</wp:align>
              </wp:positionH>
              <wp:positionV relativeFrom="page">
                <wp:align>center</wp:align>
              </wp:positionV>
              <wp:extent cx="7130415" cy="9432290"/>
              <wp:effectExtent l="8890" t="9525" r="1397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oel="http://schemas.microsoft.com/office/2019/extlst">
          <w:pict>
            <v:roundrect w14:anchorId="4CA363D8" id="AutoShape 24" o:spid="_x0000_s1026" style="position:absolute;margin-left:0;margin-top:0;width:561.45pt;height:742.7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35E54F10" wp14:editId="35E54F11">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E54F25"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634860" w:rsidRPr="0063486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E54F10"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14:paraId="35E54F25"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634860" w:rsidRPr="0063486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8" w14:textId="77777777" w:rsidR="003E105C" w:rsidRDefault="003E105C">
    <w:pPr>
      <w:rPr>
        <w:sz w:val="20"/>
      </w:rPr>
    </w:pPr>
    <w:r>
      <w:rPr>
        <w:noProof/>
        <w:sz w:val="10"/>
        <w:szCs w:val="10"/>
      </w:rPr>
      <mc:AlternateContent>
        <mc:Choice Requires="wps">
          <w:drawing>
            <wp:anchor distT="0" distB="0" distL="114300" distR="114300" simplePos="0" relativeHeight="251670528" behindDoc="0" locked="0" layoutInCell="0" allowOverlap="1" wp14:anchorId="35E54F12" wp14:editId="35E54F13">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54F26" w14:textId="38A0B382" w:rsidR="003E105C" w:rsidRDefault="0086649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F00EA">
                                <w:rPr>
                                  <w:rFonts w:asciiTheme="majorHAnsi" w:hAnsiTheme="majorHAnsi"/>
                                  <w:color w:val="7F7F7F" w:themeColor="text1" w:themeTint="80"/>
                                  <w:sz w:val="20"/>
                                </w:rPr>
                                <w:t>Blade Archie and David Huber</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5E54F12"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14:paraId="35E54F26" w14:textId="38A0B382" w:rsidR="003E105C" w:rsidRDefault="00C7358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F00EA">
                          <w:rPr>
                            <w:rFonts w:asciiTheme="majorHAnsi" w:hAnsiTheme="majorHAnsi"/>
                            <w:color w:val="7F7F7F" w:themeColor="text1" w:themeTint="80"/>
                            <w:sz w:val="20"/>
                          </w:rPr>
                          <w:t>Blade Archie and David Huber</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35E54F14" wp14:editId="35E54F15">
              <wp:simplePos x="0" y="0"/>
              <wp:positionH relativeFrom="page">
                <wp:align>center</wp:align>
              </wp:positionH>
              <wp:positionV relativeFrom="page">
                <wp:align>center</wp:align>
              </wp:positionV>
              <wp:extent cx="7130415" cy="9432290"/>
              <wp:effectExtent l="8890" t="9525" r="1397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oel="http://schemas.microsoft.com/office/2019/extlst">
          <w:pict>
            <v:roundrect w14:anchorId="004DFCF5" id="AutoShape 20" o:spid="_x0000_s1026" style="position:absolute;margin-left:0;margin-top:0;width:561.45pt;height:742.7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" o:allowincell="f" filled="f" fillcolor="black"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E54F16" wp14:editId="35E54F17">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E54F27"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A053DE" w:rsidRPr="00A053DE">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E54F16"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14:paraId="35E54F27"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A053DE" w:rsidRPr="00A053DE">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14:paraId="35E54F09" w14:textId="77777777" w:rsidR="003E105C" w:rsidRDefault="003E105C">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B" w14:textId="77777777" w:rsidR="00634860" w:rsidRDefault="00634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55F7" w14:textId="77777777" w:rsidR="0086649F" w:rsidRDefault="0086649F">
      <w:pPr>
        <w:spacing w:after="0" w:line="240" w:lineRule="auto"/>
      </w:pPr>
      <w:r>
        <w:separator/>
      </w:r>
    </w:p>
  </w:footnote>
  <w:footnote w:type="continuationSeparator" w:id="0">
    <w:p w14:paraId="7CC5C761" w14:textId="77777777" w:rsidR="0086649F" w:rsidRDefault="0086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5" w14:textId="77777777" w:rsidR="00634860" w:rsidRDefault="00634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6" w14:textId="77777777" w:rsidR="00634860" w:rsidRDefault="006348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F0A" w14:textId="77777777" w:rsidR="00634860" w:rsidRDefault="00634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61A3D4D"/>
    <w:multiLevelType w:val="hybridMultilevel"/>
    <w:tmpl w:val="0C2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2D"/>
    <w:rsid w:val="00004DC4"/>
    <w:rsid w:val="00076563"/>
    <w:rsid w:val="000A3CE8"/>
    <w:rsid w:val="000E29DE"/>
    <w:rsid w:val="000E5793"/>
    <w:rsid w:val="000F5059"/>
    <w:rsid w:val="0014640B"/>
    <w:rsid w:val="00151A6C"/>
    <w:rsid w:val="00153ABD"/>
    <w:rsid w:val="00166B79"/>
    <w:rsid w:val="0019027D"/>
    <w:rsid w:val="001906C9"/>
    <w:rsid w:val="001E243C"/>
    <w:rsid w:val="001F3AC0"/>
    <w:rsid w:val="002265AD"/>
    <w:rsid w:val="00267C55"/>
    <w:rsid w:val="002F00EA"/>
    <w:rsid w:val="003103E3"/>
    <w:rsid w:val="003106E2"/>
    <w:rsid w:val="003117D7"/>
    <w:rsid w:val="00366BB0"/>
    <w:rsid w:val="003733ED"/>
    <w:rsid w:val="0039690E"/>
    <w:rsid w:val="003E105C"/>
    <w:rsid w:val="003E474D"/>
    <w:rsid w:val="004006BF"/>
    <w:rsid w:val="0048412D"/>
    <w:rsid w:val="004D341C"/>
    <w:rsid w:val="004E7B4E"/>
    <w:rsid w:val="005138AE"/>
    <w:rsid w:val="00582B4D"/>
    <w:rsid w:val="00592F15"/>
    <w:rsid w:val="005A6690"/>
    <w:rsid w:val="005D2758"/>
    <w:rsid w:val="00634860"/>
    <w:rsid w:val="006461C0"/>
    <w:rsid w:val="007271AC"/>
    <w:rsid w:val="00727479"/>
    <w:rsid w:val="00727E01"/>
    <w:rsid w:val="00745B69"/>
    <w:rsid w:val="00770E3E"/>
    <w:rsid w:val="00782333"/>
    <w:rsid w:val="007B141C"/>
    <w:rsid w:val="007F216D"/>
    <w:rsid w:val="0080752D"/>
    <w:rsid w:val="00820AB6"/>
    <w:rsid w:val="00836EA1"/>
    <w:rsid w:val="00845945"/>
    <w:rsid w:val="0086649F"/>
    <w:rsid w:val="00896780"/>
    <w:rsid w:val="008B47EF"/>
    <w:rsid w:val="008C4A2E"/>
    <w:rsid w:val="008D53E9"/>
    <w:rsid w:val="009554AC"/>
    <w:rsid w:val="009B6829"/>
    <w:rsid w:val="00A053DE"/>
    <w:rsid w:val="00A36796"/>
    <w:rsid w:val="00A85033"/>
    <w:rsid w:val="00A95999"/>
    <w:rsid w:val="00B8467D"/>
    <w:rsid w:val="00BF78A2"/>
    <w:rsid w:val="00C25AEE"/>
    <w:rsid w:val="00C73589"/>
    <w:rsid w:val="00CD0C1B"/>
    <w:rsid w:val="00CE6C48"/>
    <w:rsid w:val="00D95493"/>
    <w:rsid w:val="00DA5C83"/>
    <w:rsid w:val="00DB1F0B"/>
    <w:rsid w:val="00DC40BB"/>
    <w:rsid w:val="00DF0A45"/>
    <w:rsid w:val="00E818E5"/>
    <w:rsid w:val="00EB4A65"/>
    <w:rsid w:val="00F02DDA"/>
    <w:rsid w:val="00F74E77"/>
    <w:rsid w:val="00F77AD1"/>
    <w:rsid w:val="00F87949"/>
    <w:rsid w:val="00FA60C3"/>
    <w:rsid w:val="00FC257C"/>
    <w:rsid w:val="00FE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E54EB4"/>
  <w15:docId w15:val="{3D110AB4-465C-4D78-8307-97BF3578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unhideWhenUsed/>
    <w:rsid w:val="00FA60C3"/>
    <w:pPr>
      <w:tabs>
        <w:tab w:val="center" w:pos="4320"/>
        <w:tab w:val="right" w:pos="8640"/>
      </w:tabs>
    </w:pPr>
  </w:style>
  <w:style w:type="character" w:customStyle="1" w:styleId="FooterChar">
    <w:name w:val="Footer Char"/>
    <w:basedOn w:val="DefaultParagraphFont"/>
    <w:link w:val="Footer"/>
    <w:uiPriority w:val="99"/>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E6E2DC10C5C04BEDB9C5580AFB5C4133"/>
        <w:category>
          <w:name w:val="General"/>
          <w:gallery w:val="placeholder"/>
        </w:category>
        <w:types>
          <w:type w:val="bbPlcHdr"/>
        </w:types>
        <w:behaviors>
          <w:behavior w:val="content"/>
        </w:behaviors>
        <w:guid w:val="{9884CFC8-798E-484E-9D9B-8C061849AC77}"/>
      </w:docPartPr>
      <w:docPartBody>
        <w:p w:rsidR="00A87AA7" w:rsidRDefault="008674E7">
          <w:pPr>
            <w:pStyle w:val="E6E2DC10C5C04BEDB9C5580AFB5C4133"/>
          </w:pPr>
          <w:r>
            <w:rPr>
              <w:rFonts w:asciiTheme="majorHAnsi" w:hAnsiTheme="majorHAnsi"/>
              <w:color w:val="7F7F7F" w:themeColor="text1" w:themeTint="80"/>
              <w:sz w:val="20"/>
            </w:rPr>
            <w:t>[Type the document title]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0227E5"/>
    <w:rsid w:val="00180FDA"/>
    <w:rsid w:val="001D0075"/>
    <w:rsid w:val="004E560E"/>
    <w:rsid w:val="006D0E28"/>
    <w:rsid w:val="008674E7"/>
    <w:rsid w:val="008D2E16"/>
    <w:rsid w:val="00986CC3"/>
    <w:rsid w:val="00A87AA7"/>
    <w:rsid w:val="00A91C2D"/>
    <w:rsid w:val="00AB3C88"/>
    <w:rsid w:val="00AD26F6"/>
    <w:rsid w:val="00B409D7"/>
    <w:rsid w:val="00CC0D94"/>
    <w:rsid w:val="00F7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6E2DC10C5C04BEDB9C5580AFB5C4133">
    <w:name w:val="E6E2DC10C5C04BEDB9C5580AFB5C4133"/>
    <w:rsid w:val="00A87AA7"/>
  </w:style>
  <w:style w:type="paragraph" w:customStyle="1" w:styleId="F1A0904C683E49D690DE8B776D60BFA1">
    <w:name w:val="F1A0904C683E49D690DE8B776D60BFA1"/>
    <w:rsid w:val="008674E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Blade Archie and David Huber</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9f920b30-ecf5-469b-a00c-4b6be1c69fcd" xsi:nil="true"/>
    <lcf76f155ced4ddcb4097134ff3c332f xmlns="3c9d57e5-8296-467e-8b45-fca45d8be9b9">
      <Terms xmlns="http://schemas.microsoft.com/office/infopath/2007/PartnerControls"/>
    </lcf76f155ced4ddcb4097134ff3c332f>
  </documentManagement>
</p:properties>
</file>

<file path=customXml/item3.xml><?xml version="1.0" encoding="utf-8"?>
<templateProperties xmlns="urn:microsoft.template.properties">
  <_Version/>
  <_LCID/>
</templat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3C29528FE6EB4A901D5D0A24674004" ma:contentTypeVersion="8" ma:contentTypeDescription="Create a new document." ma:contentTypeScope="" ma:versionID="962ee8d9592684eb33c156453b6491ed">
  <xsd:schema xmlns:xsd="http://www.w3.org/2001/XMLSchema" xmlns:xs="http://www.w3.org/2001/XMLSchema" xmlns:p="http://schemas.microsoft.com/office/2006/metadata/properties" xmlns:ns2="3c9d57e5-8296-467e-8b45-fca45d8be9b9" xmlns:ns3="9f920b30-ecf5-469b-a00c-4b6be1c69fcd" targetNamespace="http://schemas.microsoft.com/office/2006/metadata/properties" ma:root="true" ma:fieldsID="9ad445adf6e1c059257edad61b430358" ns2:_="" ns3:_="">
    <xsd:import namespace="3c9d57e5-8296-467e-8b45-fca45d8be9b9"/>
    <xsd:import namespace="9f920b30-ecf5-469b-a00c-4b6be1c69f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d57e5-8296-467e-8b45-fca45d8be9b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e7bbd82-a07b-43cc-adda-fdf53e5b0f3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20b30-ecf5-469b-a00c-4b6be1c69f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5ce9f6d-8f91-4da8-9087-949b74f4b228}" ma:internalName="TaxCatchAll" ma:showField="CatchAllData" ma:web="9f920b30-ecf5-469b-a00c-4b6be1c69f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4A70F-3765-4C32-B6A3-AD96B395C337}">
  <ds:schemaRefs>
    <ds:schemaRef ds:uri="http://schemas.microsoft.com/office/2006/metadata/properties"/>
    <ds:schemaRef ds:uri="http://schemas.microsoft.com/office/infopath/2007/PartnerControls"/>
    <ds:schemaRef ds:uri="9f920b30-ecf5-469b-a00c-4b6be1c69fcd"/>
    <ds:schemaRef ds:uri="3c9d57e5-8296-467e-8b45-fca45d8be9b9"/>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277D5B96-9986-4EA1-8649-107FF0C84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d57e5-8296-467e-8b45-fca45d8be9b9"/>
    <ds:schemaRef ds:uri="9f920b30-ecf5-469b-a00c-4b6be1c69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73500C-AF8C-4DA0-BD70-F756E4E993E4}">
  <ds:schemaRefs>
    <ds:schemaRef ds:uri="http://schemas.microsoft.com/sharepoint/v3/contenttype/forms"/>
  </ds:schemaRefs>
</ds:datastoreItem>
</file>

<file path=customXml/itemProps6.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EquityReport.Dotx</Template>
  <TotalTime>3</TotalTime>
  <Pages>6</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ITEC 3200</vt:lpstr>
    </vt:vector>
  </TitlesOfParts>
  <Company>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3200</dc:title>
  <dc:subject>Airport Data Collection</dc:subject>
  <dc:creator>Christina Broussard</dc:creator>
  <cp:lastModifiedBy>David Huber</cp:lastModifiedBy>
  <cp:revision>3</cp:revision>
  <dcterms:created xsi:type="dcterms:W3CDTF">2022-11-05T23:04:00Z</dcterms:created>
  <dcterms:modified xsi:type="dcterms:W3CDTF">2022-11-05T23:07:00Z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0x010100DE3C29528FE6EB4A901D5D0A24674004</vt:lpwstr>
  </property>
</Properties>
</file>